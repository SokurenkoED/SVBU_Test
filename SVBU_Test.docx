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2AB06D" w14:textId="3290A3E8" w:rsidR="00FD20EC" w:rsidRPr="00B549E7" w:rsidRDefault="00E81729" w:rsidP="00E81729">
      <w:pPr>
        <w:pStyle w:val="1"/>
      </w:pPr>
      <w:r>
        <w:t xml:space="preserve">Список вводимых изменений для доработки </w:t>
      </w:r>
      <w:r w:rsidR="00B549E7">
        <w:t>тестов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387"/>
        <w:gridCol w:w="1411"/>
      </w:tblGrid>
      <w:tr w:rsidR="00C10195" w14:paraId="6B6DD3EB" w14:textId="77777777" w:rsidTr="00C10195">
        <w:tc>
          <w:tcPr>
            <w:tcW w:w="2830" w:type="dxa"/>
            <w:vAlign w:val="center"/>
          </w:tcPr>
          <w:p w14:paraId="65BF05F6" w14:textId="687604DA" w:rsidR="00C10195" w:rsidRPr="00945E30" w:rsidRDefault="00C10195" w:rsidP="00B549E7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 xml:space="preserve">Версия </w:t>
            </w:r>
            <w:r w:rsidR="00B549E7">
              <w:rPr>
                <w:b/>
              </w:rPr>
              <w:t>теста</w:t>
            </w:r>
          </w:p>
        </w:tc>
        <w:tc>
          <w:tcPr>
            <w:tcW w:w="5387" w:type="dxa"/>
            <w:vAlign w:val="center"/>
          </w:tcPr>
          <w:p w14:paraId="6C548954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Описание вводимых изменений</w:t>
            </w:r>
          </w:p>
        </w:tc>
        <w:tc>
          <w:tcPr>
            <w:tcW w:w="1411" w:type="dxa"/>
          </w:tcPr>
          <w:p w14:paraId="022548FD" w14:textId="77777777"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C10195" w14:paraId="57DAC560" w14:textId="77777777" w:rsidTr="00C10195">
        <w:tc>
          <w:tcPr>
            <w:tcW w:w="2830" w:type="dxa"/>
            <w:vAlign w:val="center"/>
          </w:tcPr>
          <w:p w14:paraId="6F67DF8C" w14:textId="07ECF3A8" w:rsidR="00C10195" w:rsidRPr="00945E30" w:rsidRDefault="00B549E7" w:rsidP="00E81729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SVBU_Test</w:t>
            </w:r>
            <w:proofErr w:type="spellEnd"/>
            <w:r w:rsidR="00654F48">
              <w:t>(</w:t>
            </w:r>
            <w:r w:rsidR="00654F48">
              <w:rPr>
                <w:lang w:val="en-US"/>
              </w:rPr>
              <w:t>rev.1.0</w:t>
            </w:r>
            <w:r w:rsidR="00654F48">
              <w:t>)</w:t>
            </w:r>
          </w:p>
        </w:tc>
        <w:tc>
          <w:tcPr>
            <w:tcW w:w="5387" w:type="dxa"/>
            <w:vAlign w:val="center"/>
          </w:tcPr>
          <w:p w14:paraId="7EF7F478" w14:textId="60C5D19B" w:rsidR="00C10195" w:rsidRPr="00B549E7" w:rsidRDefault="00B549E7" w:rsidP="00945E30">
            <w:pPr>
              <w:ind w:firstLine="0"/>
              <w:jc w:val="left"/>
            </w:pPr>
            <w:r>
              <w:t>Сделал тест №</w:t>
            </w:r>
            <w:r w:rsidR="006B1755" w:rsidRPr="006B1755">
              <w:t>4</w:t>
            </w:r>
            <w:r>
              <w:t xml:space="preserve">: </w:t>
            </w:r>
            <w:r w:rsidRPr="00B549E7">
              <w:t>Поиск входных внутренних сигналов по выходным</w:t>
            </w:r>
            <w:r>
              <w:t>.</w:t>
            </w:r>
          </w:p>
        </w:tc>
        <w:tc>
          <w:tcPr>
            <w:tcW w:w="1411" w:type="dxa"/>
            <w:vAlign w:val="center"/>
          </w:tcPr>
          <w:p w14:paraId="096A8E1E" w14:textId="573306B1" w:rsidR="00C10195" w:rsidRPr="00AB7DED" w:rsidRDefault="00B549E7" w:rsidP="00B549E7">
            <w:pPr>
              <w:ind w:firstLine="0"/>
              <w:jc w:val="center"/>
              <w:rPr>
                <w:lang w:val="en-US"/>
              </w:rPr>
            </w:pPr>
            <w:r>
              <w:t>19</w:t>
            </w:r>
            <w:r w:rsidR="00AB7DED">
              <w:rPr>
                <w:lang w:val="en-US"/>
              </w:rPr>
              <w:t>.</w:t>
            </w:r>
            <w:r>
              <w:t>10</w:t>
            </w:r>
            <w:r w:rsidR="00AB7DED">
              <w:rPr>
                <w:lang w:val="en-US"/>
              </w:rPr>
              <w:t>.21</w:t>
            </w:r>
          </w:p>
        </w:tc>
      </w:tr>
      <w:tr w:rsidR="00B549E7" w14:paraId="41CF53FA" w14:textId="77777777" w:rsidTr="00C10195">
        <w:tc>
          <w:tcPr>
            <w:tcW w:w="2830" w:type="dxa"/>
            <w:vAlign w:val="center"/>
          </w:tcPr>
          <w:p w14:paraId="477028A5" w14:textId="34B1B120" w:rsidR="00B549E7" w:rsidRDefault="00B549E7" w:rsidP="00E81729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SVBU_Test</w:t>
            </w:r>
            <w:proofErr w:type="spellEnd"/>
            <w:r>
              <w:t>(</w:t>
            </w:r>
            <w:r>
              <w:rPr>
                <w:lang w:val="en-US"/>
              </w:rPr>
              <w:t>rev.2.0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982F1C0" w14:textId="4ABABE56" w:rsidR="00B549E7" w:rsidRDefault="00B549E7" w:rsidP="00945E30">
            <w:pPr>
              <w:ind w:firstLine="0"/>
              <w:jc w:val="left"/>
            </w:pPr>
            <w:r>
              <w:t>Сделал тест №</w:t>
            </w:r>
            <w:r w:rsidR="006B1755" w:rsidRPr="006B1755">
              <w:t>5</w:t>
            </w:r>
            <w:r>
              <w:t xml:space="preserve">: </w:t>
            </w:r>
            <w:r w:rsidRPr="00B549E7">
              <w:t>Поиск входных сигналов БД по выходным</w:t>
            </w:r>
            <w:r>
              <w:t>.</w:t>
            </w:r>
          </w:p>
          <w:p w14:paraId="34D42CDD" w14:textId="15872F2D" w:rsidR="00B549E7" w:rsidRPr="00D37FCA" w:rsidRDefault="00B549E7" w:rsidP="00945E30">
            <w:pPr>
              <w:ind w:firstLine="0"/>
              <w:jc w:val="left"/>
            </w:pPr>
            <w:r>
              <w:t xml:space="preserve">Данные выводятся в текстовый файл </w:t>
            </w:r>
            <w:r>
              <w:rPr>
                <w:lang w:val="en-US"/>
              </w:rPr>
              <w:t>report</w:t>
            </w:r>
            <w:r w:rsidRPr="00B549E7">
              <w:t>.</w:t>
            </w:r>
            <w:r>
              <w:rPr>
                <w:lang w:val="en-US"/>
              </w:rPr>
              <w:t>txt</w:t>
            </w:r>
          </w:p>
        </w:tc>
        <w:tc>
          <w:tcPr>
            <w:tcW w:w="1411" w:type="dxa"/>
            <w:vAlign w:val="center"/>
          </w:tcPr>
          <w:p w14:paraId="4AC9FBD7" w14:textId="10D5AF1B" w:rsidR="00B549E7" w:rsidRDefault="00B549E7" w:rsidP="00B549E7">
            <w:pPr>
              <w:ind w:firstLine="0"/>
              <w:jc w:val="center"/>
            </w:pPr>
            <w:r>
              <w:t>20</w:t>
            </w:r>
            <w:r>
              <w:rPr>
                <w:lang w:val="en-US"/>
              </w:rPr>
              <w:t>.</w:t>
            </w:r>
            <w:r>
              <w:t>10</w:t>
            </w:r>
            <w:r>
              <w:rPr>
                <w:lang w:val="en-US"/>
              </w:rPr>
              <w:t>.21</w:t>
            </w:r>
          </w:p>
        </w:tc>
      </w:tr>
      <w:tr w:rsidR="00D37FCA" w14:paraId="50AF5BBD" w14:textId="77777777" w:rsidTr="00C10195">
        <w:tc>
          <w:tcPr>
            <w:tcW w:w="2830" w:type="dxa"/>
            <w:vAlign w:val="center"/>
          </w:tcPr>
          <w:p w14:paraId="2C320C5C" w14:textId="367433EA" w:rsidR="00D37FCA" w:rsidRDefault="00D37FCA" w:rsidP="00E8172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SVBU_Test</w:t>
            </w:r>
            <w:proofErr w:type="spellEnd"/>
            <w:r>
              <w:t>(</w:t>
            </w:r>
            <w:r>
              <w:rPr>
                <w:lang w:val="en-US"/>
              </w:rPr>
              <w:t>rev.</w:t>
            </w:r>
            <w:r>
              <w:t>3</w:t>
            </w:r>
            <w:r>
              <w:rPr>
                <w:lang w:val="en-US"/>
              </w:rPr>
              <w:t>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1710F2C0" w14:textId="4B952DBC" w:rsidR="00D37FCA" w:rsidRPr="006B1755" w:rsidRDefault="00D37FCA" w:rsidP="00945E30">
            <w:pPr>
              <w:ind w:firstLine="0"/>
              <w:jc w:val="left"/>
              <w:rPr>
                <w:lang w:val="en-US"/>
              </w:rPr>
            </w:pPr>
            <w:r>
              <w:t>Доделал тесты №</w:t>
            </w:r>
            <w:r w:rsidR="006B1755">
              <w:rPr>
                <w:lang w:val="en-US"/>
              </w:rPr>
              <w:t>4</w:t>
            </w:r>
            <w:r>
              <w:t xml:space="preserve"> и №</w:t>
            </w:r>
            <w:r w:rsidR="006B1755">
              <w:rPr>
                <w:lang w:val="en-US"/>
              </w:rPr>
              <w:t>5</w:t>
            </w:r>
          </w:p>
        </w:tc>
        <w:tc>
          <w:tcPr>
            <w:tcW w:w="1411" w:type="dxa"/>
            <w:vAlign w:val="center"/>
          </w:tcPr>
          <w:p w14:paraId="003D749D" w14:textId="17BE60FE" w:rsidR="00D37FCA" w:rsidRDefault="00D37FCA" w:rsidP="00B549E7">
            <w:pPr>
              <w:ind w:firstLine="0"/>
              <w:jc w:val="center"/>
            </w:pPr>
            <w:r>
              <w:t>22.10.21</w:t>
            </w:r>
          </w:p>
        </w:tc>
      </w:tr>
      <w:tr w:rsidR="00A66984" w14:paraId="178073FE" w14:textId="77777777" w:rsidTr="00C10195">
        <w:tc>
          <w:tcPr>
            <w:tcW w:w="2830" w:type="dxa"/>
            <w:vAlign w:val="center"/>
          </w:tcPr>
          <w:p w14:paraId="610B2D77" w14:textId="4438F390" w:rsidR="00A66984" w:rsidRDefault="00A66984" w:rsidP="00E8172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SVBU_Test</w:t>
            </w:r>
            <w:proofErr w:type="spellEnd"/>
            <w:r>
              <w:t>(</w:t>
            </w:r>
            <w:r>
              <w:rPr>
                <w:lang w:val="en-US"/>
              </w:rPr>
              <w:t>rev.4.0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04DC0766" w14:textId="39A53FFC" w:rsidR="00A66984" w:rsidRPr="00A66984" w:rsidRDefault="00A66984" w:rsidP="00945E30">
            <w:pPr>
              <w:ind w:firstLine="0"/>
              <w:jc w:val="left"/>
            </w:pPr>
            <w:r>
              <w:t xml:space="preserve">Сделал Тест №1. </w:t>
            </w:r>
            <w:r w:rsidRPr="00A66984">
              <w:t>Поиск дублированных алгоритмов</w:t>
            </w:r>
            <w:r>
              <w:t>.</w:t>
            </w:r>
          </w:p>
        </w:tc>
        <w:tc>
          <w:tcPr>
            <w:tcW w:w="1411" w:type="dxa"/>
            <w:vAlign w:val="center"/>
          </w:tcPr>
          <w:p w14:paraId="08148D61" w14:textId="2E793A8F" w:rsidR="00A66984" w:rsidRDefault="00A66984" w:rsidP="00B549E7">
            <w:pPr>
              <w:ind w:firstLine="0"/>
              <w:jc w:val="center"/>
            </w:pPr>
            <w:r>
              <w:t>22.10.21</w:t>
            </w:r>
          </w:p>
        </w:tc>
      </w:tr>
      <w:tr w:rsidR="006D4103" w14:paraId="0AEF499E" w14:textId="77777777" w:rsidTr="00C10195">
        <w:tc>
          <w:tcPr>
            <w:tcW w:w="2830" w:type="dxa"/>
            <w:vAlign w:val="center"/>
          </w:tcPr>
          <w:p w14:paraId="290EFF91" w14:textId="7D755C65" w:rsidR="006D4103" w:rsidRDefault="006D4103" w:rsidP="00E8172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SVBU_Test</w:t>
            </w:r>
            <w:proofErr w:type="spellEnd"/>
            <w:r>
              <w:t>(</w:t>
            </w:r>
            <w:r>
              <w:rPr>
                <w:lang w:val="en-US"/>
              </w:rPr>
              <w:t>rev.</w:t>
            </w:r>
            <w:r>
              <w:t>5</w:t>
            </w:r>
            <w:r>
              <w:rPr>
                <w:lang w:val="en-US"/>
              </w:rPr>
              <w:t>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F6F2442" w14:textId="23BB617E" w:rsidR="006D4103" w:rsidRDefault="006D4103" w:rsidP="00945E30">
            <w:pPr>
              <w:ind w:firstLine="0"/>
              <w:jc w:val="left"/>
            </w:pPr>
            <w:r>
              <w:t xml:space="preserve">Сделал Тест №2. </w:t>
            </w:r>
            <w:r w:rsidRPr="006D4103">
              <w:t>Поиск внутренних входных сигналов (IS_OUT) с повторяющимися именами</w:t>
            </w:r>
          </w:p>
        </w:tc>
        <w:tc>
          <w:tcPr>
            <w:tcW w:w="1411" w:type="dxa"/>
            <w:vAlign w:val="center"/>
          </w:tcPr>
          <w:p w14:paraId="25CED5DD" w14:textId="44852C0B" w:rsidR="006D4103" w:rsidRPr="00C41213" w:rsidRDefault="006D4103" w:rsidP="00B549E7">
            <w:pPr>
              <w:ind w:firstLine="0"/>
              <w:jc w:val="center"/>
              <w:rPr>
                <w:lang w:val="en-US"/>
              </w:rPr>
            </w:pPr>
            <w:r>
              <w:t>22.10.21</w:t>
            </w:r>
          </w:p>
        </w:tc>
      </w:tr>
      <w:tr w:rsidR="00C41213" w14:paraId="5E3955F6" w14:textId="77777777" w:rsidTr="00C10195">
        <w:tc>
          <w:tcPr>
            <w:tcW w:w="2830" w:type="dxa"/>
            <w:vAlign w:val="center"/>
          </w:tcPr>
          <w:p w14:paraId="68165F86" w14:textId="17461148" w:rsidR="00C41213" w:rsidRDefault="00C41213" w:rsidP="00E8172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SVBU_Test</w:t>
            </w:r>
            <w:proofErr w:type="spellEnd"/>
            <w:r>
              <w:t>(</w:t>
            </w:r>
            <w:r>
              <w:rPr>
                <w:lang w:val="en-US"/>
              </w:rPr>
              <w:t>rev.</w:t>
            </w:r>
            <w:r>
              <w:t>6</w:t>
            </w:r>
            <w:r>
              <w:rPr>
                <w:lang w:val="en-US"/>
              </w:rPr>
              <w:t>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3D5B7AA9" w14:textId="5B8C4E11" w:rsidR="00C41213" w:rsidRDefault="00C41213" w:rsidP="00945E30">
            <w:pPr>
              <w:ind w:firstLine="0"/>
              <w:jc w:val="left"/>
            </w:pPr>
            <w:r>
              <w:t xml:space="preserve">Сделал Тест №3. </w:t>
            </w:r>
            <w:r w:rsidRPr="006D4103">
              <w:t xml:space="preserve">Поиск входных сигналов </w:t>
            </w:r>
            <w:r>
              <w:t xml:space="preserve">БД </w:t>
            </w:r>
            <w:r w:rsidRPr="006D4103">
              <w:t>(</w:t>
            </w:r>
            <w:r>
              <w:rPr>
                <w:lang w:val="en-US"/>
              </w:rPr>
              <w:t>DB</w:t>
            </w:r>
            <w:r w:rsidRPr="006D4103">
              <w:t>_OUT) с повторяющимися именами</w:t>
            </w:r>
          </w:p>
        </w:tc>
        <w:tc>
          <w:tcPr>
            <w:tcW w:w="1411" w:type="dxa"/>
            <w:vAlign w:val="center"/>
          </w:tcPr>
          <w:p w14:paraId="797D7D35" w14:textId="02623F23" w:rsidR="00C41213" w:rsidRPr="00C41213" w:rsidRDefault="00C41213" w:rsidP="00B549E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22.10.21</w:t>
            </w:r>
          </w:p>
        </w:tc>
      </w:tr>
      <w:tr w:rsidR="0027715B" w14:paraId="03349D72" w14:textId="77777777" w:rsidTr="00C10195">
        <w:tc>
          <w:tcPr>
            <w:tcW w:w="2830" w:type="dxa"/>
            <w:vAlign w:val="center"/>
          </w:tcPr>
          <w:p w14:paraId="6F2AC342" w14:textId="46D534B6" w:rsidR="0027715B" w:rsidRDefault="0027715B" w:rsidP="00E8172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SVBU_Test</w:t>
            </w:r>
            <w:proofErr w:type="spellEnd"/>
            <w:r>
              <w:t>(</w:t>
            </w:r>
            <w:r>
              <w:rPr>
                <w:lang w:val="en-US"/>
              </w:rPr>
              <w:t>rev.7.0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5691A00E" w14:textId="683D735A" w:rsidR="0027715B" w:rsidRPr="0027715B" w:rsidRDefault="0027715B" w:rsidP="00945E30">
            <w:pPr>
              <w:ind w:firstLine="0"/>
              <w:jc w:val="left"/>
            </w:pPr>
            <w:r>
              <w:t xml:space="preserve">Сделал вывод сигналов с </w:t>
            </w:r>
            <w:r>
              <w:rPr>
                <w:lang w:val="en-US"/>
              </w:rPr>
              <w:t>type</w:t>
            </w:r>
            <w:r w:rsidRPr="0027715B">
              <w:t xml:space="preserve"> != </w:t>
            </w:r>
            <w:r>
              <w:rPr>
                <w:lang w:val="en-US"/>
              </w:rPr>
              <w:t>null</w:t>
            </w:r>
          </w:p>
        </w:tc>
        <w:tc>
          <w:tcPr>
            <w:tcW w:w="1411" w:type="dxa"/>
            <w:vAlign w:val="center"/>
          </w:tcPr>
          <w:p w14:paraId="2BB61446" w14:textId="263A527B" w:rsidR="0027715B" w:rsidRPr="0027715B" w:rsidRDefault="0027715B" w:rsidP="00B549E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22.10.21</w:t>
            </w:r>
          </w:p>
        </w:tc>
      </w:tr>
      <w:tr w:rsidR="00EA6536" w14:paraId="0F27FCE0" w14:textId="77777777" w:rsidTr="00C10195">
        <w:tc>
          <w:tcPr>
            <w:tcW w:w="2830" w:type="dxa"/>
            <w:vAlign w:val="center"/>
          </w:tcPr>
          <w:p w14:paraId="172F0844" w14:textId="64D0D585" w:rsidR="00EA6536" w:rsidRDefault="00EA6536" w:rsidP="00E81729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SVBU_Test</w:t>
            </w:r>
            <w:proofErr w:type="spellEnd"/>
            <w:r>
              <w:t>(</w:t>
            </w:r>
            <w:r>
              <w:rPr>
                <w:lang w:val="en-US"/>
              </w:rPr>
              <w:t>rev.8</w:t>
            </w:r>
            <w:r>
              <w:rPr>
                <w:lang w:val="en-US"/>
              </w:rPr>
              <w:t>.0</w:t>
            </w:r>
            <w:r>
              <w:t>)</w:t>
            </w:r>
          </w:p>
        </w:tc>
        <w:tc>
          <w:tcPr>
            <w:tcW w:w="5387" w:type="dxa"/>
            <w:vAlign w:val="center"/>
          </w:tcPr>
          <w:p w14:paraId="025CD061" w14:textId="69BC8FA2" w:rsidR="00EA6536" w:rsidRDefault="00EA6536" w:rsidP="00945E30">
            <w:pPr>
              <w:ind w:firstLine="0"/>
              <w:jc w:val="left"/>
            </w:pPr>
            <w:r w:rsidRPr="00EA6536">
              <w:t>Добавил счетчик ошибок</w:t>
            </w:r>
          </w:p>
        </w:tc>
        <w:tc>
          <w:tcPr>
            <w:tcW w:w="1411" w:type="dxa"/>
            <w:vAlign w:val="center"/>
          </w:tcPr>
          <w:p w14:paraId="3DB2CB24" w14:textId="431FEB3C" w:rsidR="00EA6536" w:rsidRPr="00EA6536" w:rsidRDefault="00EA6536" w:rsidP="00B549E7">
            <w:pPr>
              <w:ind w:firstLine="0"/>
              <w:jc w:val="center"/>
            </w:pPr>
            <w:r>
              <w:t>29.10.21</w:t>
            </w:r>
            <w:bookmarkStart w:id="0" w:name="_GoBack"/>
            <w:bookmarkEnd w:id="0"/>
          </w:p>
        </w:tc>
      </w:tr>
    </w:tbl>
    <w:p w14:paraId="318450AC" w14:textId="77777777" w:rsidR="00E81729" w:rsidRPr="00E81729" w:rsidRDefault="00E81729" w:rsidP="001E5A82">
      <w:pPr>
        <w:ind w:firstLine="0"/>
      </w:pPr>
    </w:p>
    <w:sectPr w:rsidR="00E81729" w:rsidRPr="00E81729" w:rsidSect="009A5D1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170278"/>
    <w:multiLevelType w:val="hybridMultilevel"/>
    <w:tmpl w:val="D0527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1CC"/>
    <w:rsid w:val="000568AD"/>
    <w:rsid w:val="000B1BE8"/>
    <w:rsid w:val="000F6433"/>
    <w:rsid w:val="0018305D"/>
    <w:rsid w:val="0019629D"/>
    <w:rsid w:val="001E5A82"/>
    <w:rsid w:val="0027715B"/>
    <w:rsid w:val="003301CC"/>
    <w:rsid w:val="00344DD9"/>
    <w:rsid w:val="003E78AD"/>
    <w:rsid w:val="003F22F9"/>
    <w:rsid w:val="00457CDC"/>
    <w:rsid w:val="00507058"/>
    <w:rsid w:val="005358F1"/>
    <w:rsid w:val="00536E41"/>
    <w:rsid w:val="00565F45"/>
    <w:rsid w:val="005A11B7"/>
    <w:rsid w:val="005E68DB"/>
    <w:rsid w:val="00654F48"/>
    <w:rsid w:val="006907CC"/>
    <w:rsid w:val="006B1755"/>
    <w:rsid w:val="006C5101"/>
    <w:rsid w:val="006D4103"/>
    <w:rsid w:val="00701C12"/>
    <w:rsid w:val="007D2E1C"/>
    <w:rsid w:val="007E5218"/>
    <w:rsid w:val="008607B6"/>
    <w:rsid w:val="008962EC"/>
    <w:rsid w:val="008C1A4F"/>
    <w:rsid w:val="0091506D"/>
    <w:rsid w:val="00945E30"/>
    <w:rsid w:val="009A214D"/>
    <w:rsid w:val="009A5D18"/>
    <w:rsid w:val="00A66984"/>
    <w:rsid w:val="00A678D3"/>
    <w:rsid w:val="00AB7DED"/>
    <w:rsid w:val="00AC3E0F"/>
    <w:rsid w:val="00B549E7"/>
    <w:rsid w:val="00B73F4D"/>
    <w:rsid w:val="00BA6DFB"/>
    <w:rsid w:val="00C10195"/>
    <w:rsid w:val="00C41213"/>
    <w:rsid w:val="00D27F05"/>
    <w:rsid w:val="00D37FCA"/>
    <w:rsid w:val="00D63533"/>
    <w:rsid w:val="00D8151A"/>
    <w:rsid w:val="00DA5392"/>
    <w:rsid w:val="00DA5BBF"/>
    <w:rsid w:val="00E81729"/>
    <w:rsid w:val="00E87160"/>
    <w:rsid w:val="00EA6536"/>
    <w:rsid w:val="00EC514F"/>
    <w:rsid w:val="00ED2D39"/>
    <w:rsid w:val="00F07152"/>
    <w:rsid w:val="00FC432E"/>
    <w:rsid w:val="00FD20EC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3FBE9"/>
  <w15:chartTrackingRefBased/>
  <w15:docId w15:val="{F2060F79-C707-4F18-9DFC-E3DDE77B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E0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16 Ж ТНР"/>
    <w:basedOn w:val="a"/>
    <w:next w:val="a"/>
    <w:link w:val="10"/>
    <w:uiPriority w:val="9"/>
    <w:qFormat/>
    <w:rsid w:val="00457CDC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aliases w:val="Подзаголовок мой"/>
    <w:basedOn w:val="a"/>
    <w:next w:val="a"/>
    <w:link w:val="20"/>
    <w:uiPriority w:val="9"/>
    <w:unhideWhenUsed/>
    <w:qFormat/>
    <w:rsid w:val="00ED2D39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6 Ж ТНР Знак"/>
    <w:basedOn w:val="a0"/>
    <w:link w:val="1"/>
    <w:uiPriority w:val="9"/>
    <w:rsid w:val="00457CD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aliases w:val="Подзаголовок мой Знак"/>
    <w:basedOn w:val="a0"/>
    <w:link w:val="2"/>
    <w:uiPriority w:val="9"/>
    <w:rsid w:val="00ED2D39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E81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5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geniy-boss\Documents\&#1053;&#1072;&#1089;&#1090;&#1088;&#1072;&#1080;&#1074;&#1072;&#1077;&#1084;&#1099;&#1077;%20&#1096;&#1072;&#1073;&#1083;&#1086;&#1085;&#1099;%20Office\&#1064;&#1072;&#1073;&#1083;&#1086;&#1085;%20&#1087;&#1086;%20&#1043;&#1054;&#1057;&#1058;&#109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 ГОСТу.dotx</Template>
  <TotalTime>83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Сокуренко</dc:creator>
  <cp:keywords/>
  <dc:description/>
  <cp:lastModifiedBy>Евгений Сокуренко</cp:lastModifiedBy>
  <cp:revision>36</cp:revision>
  <dcterms:created xsi:type="dcterms:W3CDTF">2021-08-08T16:47:00Z</dcterms:created>
  <dcterms:modified xsi:type="dcterms:W3CDTF">2021-10-29T11:29:00Z</dcterms:modified>
</cp:coreProperties>
</file>